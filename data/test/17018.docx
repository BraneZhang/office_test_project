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21" w:rsidRDefault="008B1421">
      <w:pPr>
        <w:spacing w:line="360" w:lineRule="auto"/>
        <w:jc w:val="center"/>
        <w:rPr>
          <w:rFonts w:hint="eastAsia"/>
          <w:sz w:val="28"/>
        </w:rPr>
      </w:pPr>
      <w:r>
        <w:rPr>
          <w:rFonts w:hint="eastAsia"/>
          <w:b/>
          <w:sz w:val="28"/>
        </w:rPr>
        <w:t>聘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请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书</w:t>
      </w:r>
    </w:p>
    <w:p w:rsidR="008B1421" w:rsidRDefault="008B1421">
      <w:pPr>
        <w:spacing w:line="360" w:lineRule="auto"/>
        <w:ind w:firstLine="617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邀请目的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，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公司名称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某项业务或活动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。特聘请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被邀请人名称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于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日期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到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地点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ascii="宋体" w:hAnsi="宋体" w:hint="eastAsia"/>
          <w:sz w:val="24"/>
        </w:rPr>
        <w:t>，参加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[某项活动]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。</w:t>
      </w:r>
    </w:p>
    <w:p w:rsidR="008B1421" w:rsidRDefault="008B1421">
      <w:pPr>
        <w:pStyle w:val="a3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此致</w:t>
      </w:r>
    </w:p>
    <w:p w:rsidR="008B1421" w:rsidRDefault="008B1421">
      <w:pPr>
        <w:pStyle w:val="a4"/>
        <w:ind w:leftChars="86" w:left="4410" w:hangingChars="1762" w:hanging="4229"/>
        <w:rPr>
          <w:rFonts w:hint="eastAsia"/>
          <w:sz w:val="24"/>
        </w:rPr>
      </w:pPr>
      <w:r>
        <w:rPr>
          <w:rFonts w:hint="eastAsia"/>
          <w:sz w:val="24"/>
        </w:rPr>
        <w:t>敬礼</w:t>
      </w:r>
    </w:p>
    <w:p w:rsidR="008B1421" w:rsidRDefault="008B142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本公司名称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8B1421" w:rsidRDefault="008B142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日期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sectPr w:rsidR="008B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1421"/>
    <w:rsid w:val="008B1421"/>
    <w:rsid w:val="00BA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Salutation"/>
    <w:basedOn w:val="a"/>
    <w:next w:val="a"/>
    <w:rPr>
      <w:sz w:val="28"/>
    </w:rPr>
  </w:style>
  <w:style w:type="paragraph" w:styleId="a4">
    <w:name w:val="Closing"/>
    <w:basedOn w:val="a"/>
    <w:pPr>
      <w:ind w:leftChars="2100" w:left="100"/>
    </w:pPr>
    <w:rPr>
      <w:sz w:val="28"/>
    </w:rPr>
  </w:style>
  <w:style w:type="paragraph" w:styleId="a5">
    <w:name w:val="Body Text"/>
    <w:basedOn w:val="a"/>
    <w:pPr>
      <w:spacing w:line="360" w:lineRule="auto"/>
    </w:pPr>
    <w:rPr>
      <w:rFonts w:ascii="宋体" w:hAnsi="宋体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ngyz\Local%20Settings\Temporary%20Internet%20Files\Content.IE5\TC99VHH7\retain%5b1%5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retain[1].dot</Template>
  <TotalTime>0</TotalTime>
  <Pages>1</Pages>
  <Words>60</Words>
  <Characters>347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聘请书</vt:lpstr>
    </vt:vector>
  </TitlesOfParts>
  <Company>赢乐网www.winhappy.com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聘请书</dc:title>
  <dc:subject/>
  <dc:creator>chinaweb</dc:creator>
  <cp:keywords>公司名称，邀请人，时期，地点，内容</cp:keywords>
  <dc:description/>
  <cp:lastModifiedBy>user 614</cp:lastModifiedBy>
  <cp:revision>2</cp:revision>
  <cp:lastPrinted>1601-01-01T00:00:00Z</cp:lastPrinted>
  <dcterms:created xsi:type="dcterms:W3CDTF">2007-06-19T07:33:00Z</dcterms:created>
  <dcterms:modified xsi:type="dcterms:W3CDTF">2007-06-19T07:33:00Z</dcterms:modified>
</cp:coreProperties>
</file>