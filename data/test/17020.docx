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68" w:rsidRDefault="00351568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介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绍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信</w:t>
      </w:r>
    </w:p>
    <w:p w:rsidR="00351568" w:rsidRDefault="00351568">
      <w:pPr>
        <w:jc w:val="center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[×政介字（ ）号] </w:instrText>
      </w:r>
      <w:r>
        <w:rPr>
          <w:rFonts w:ascii="宋体" w:hAnsi="宋体"/>
          <w:sz w:val="24"/>
        </w:rPr>
        <w:fldChar w:fldCharType="end"/>
      </w:r>
    </w:p>
    <w:p w:rsidR="00351568" w:rsidRDefault="00351568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兹介绍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被介绍人姓名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姓名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等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人数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名同志，前往贵处联系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业务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事宜，敬请接洽并予以协助。</w:t>
      </w:r>
    </w:p>
    <w:p w:rsidR="00351568" w:rsidRDefault="00351568">
      <w:pPr>
        <w:pStyle w:val="a3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此致</w:t>
      </w:r>
    </w:p>
    <w:p w:rsidR="00351568" w:rsidRDefault="00351568">
      <w:pPr>
        <w:pStyle w:val="a3"/>
        <w:rPr>
          <w:rFonts w:hint="eastAsia"/>
          <w:sz w:val="24"/>
        </w:rPr>
      </w:pPr>
      <w:r>
        <w:rPr>
          <w:rFonts w:hint="eastAsia"/>
          <w:sz w:val="24"/>
        </w:rPr>
        <w:t>敬礼</w:t>
      </w:r>
    </w:p>
    <w:p w:rsidR="00351568" w:rsidRDefault="00351568">
      <w:pPr>
        <w:ind w:firstLineChars="2400" w:firstLine="576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公司名称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nomacro[</w:instrText>
      </w:r>
      <w:r>
        <w:rPr>
          <w:rFonts w:hint="eastAsia"/>
          <w:sz w:val="24"/>
        </w:rPr>
        <w:instrText>公司名称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（章）</w:t>
      </w:r>
    </w:p>
    <w:p w:rsidR="00351568" w:rsidRDefault="00351568">
      <w:pPr>
        <w:ind w:firstLineChars="2500" w:firstLine="600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日期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sectPr w:rsidR="0035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568"/>
    <w:rsid w:val="000F37EF"/>
    <w:rsid w:val="00351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ind w:leftChars="21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ngyz\Local%20Settings\Temporary%20Internet%20Files\Content.IE5\JY4JBX4X\present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present[1].dot</Template>
  <TotalTime>0</TotalTime>
  <Pages>1</Pages>
  <Words>45</Words>
  <Characters>257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介绍信</vt:lpstr>
    </vt:vector>
  </TitlesOfParts>
  <Company>赢乐网www.winhappy.com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介绍信</dc:title>
  <dc:subject/>
  <dc:creator>lc</dc:creator>
  <cp:keywords>姓名，公司名称</cp:keywords>
  <dc:description/>
  <cp:lastModifiedBy>user 614</cp:lastModifiedBy>
  <cp:revision>2</cp:revision>
  <cp:lastPrinted>1601-01-01T00:00:00Z</cp:lastPrinted>
  <dcterms:created xsi:type="dcterms:W3CDTF">2007-06-19T07:33:00Z</dcterms:created>
  <dcterms:modified xsi:type="dcterms:W3CDTF">2007-06-19T07:33:00Z</dcterms:modified>
</cp:coreProperties>
</file>